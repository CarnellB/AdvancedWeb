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F07921" w:rsidP="00F079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Brandon Carnell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F07921" w:rsidP="00F079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Advanced Web 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FE00C7" w:rsidP="00F0792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07921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My Portfolio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BE1A1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Version </w:t>
                </w:r>
                <w:r w:rsidR="00E255F0">
                  <w:rPr>
                    <w:sz w:val="24"/>
                    <w:szCs w:val="24"/>
                  </w:rPr>
                  <w:t>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F07921">
                  <w:t>2014</w:t>
                </w:r>
                <w:r w:rsidR="001C30F0">
                  <w:t xml:space="preserve"> by </w:t>
                </w:r>
                <w:r w:rsidR="00F07921">
                  <w:t>Brandon Carnell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1C30F0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Brandon Carnell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78F33C66" wp14:editId="26611BB4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-5903595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F07921" w:rsidP="00F07921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en-US"/>
                                  </w:rPr>
                                  <w:drawing>
                                    <wp:inline distT="0" distB="0" distL="0" distR="0" wp14:anchorId="19709172" wp14:editId="0E8874EB">
                                      <wp:extent cx="790575" cy="638175"/>
                                      <wp:effectExtent l="0" t="0" r="9525" b="952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BC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0575" cy="638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F33C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pt;margin-top:-464.85pt;width:185.3pt;height:80.25pt;z-index:2516618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F07921" w:rsidP="00F07921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en-US"/>
                            </w:rPr>
                            <w:drawing>
                              <wp:inline distT="0" distB="0" distL="0" distR="0" wp14:anchorId="19709172" wp14:editId="0E8874EB">
                                <wp:extent cx="790575" cy="638175"/>
                                <wp:effectExtent l="0" t="0" r="9525" b="952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BC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0575" cy="6381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F07921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 30</w:t>
                </w:r>
                <w:r w:rsidRPr="00F07921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>, 2014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1C30F0" w:rsidP="001C30F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Version History – </w:t>
      </w:r>
      <w:r w:rsidRPr="001C30F0">
        <w:rPr>
          <w:sz w:val="24"/>
          <w:szCs w:val="24"/>
        </w:rPr>
        <w:t>Page 3</w:t>
      </w:r>
    </w:p>
    <w:p w:rsidR="000D35E7" w:rsidRDefault="00F07921" w:rsidP="001C30F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Navigation Bar information </w:t>
      </w:r>
      <w:r w:rsidR="000D35E7">
        <w:rPr>
          <w:sz w:val="24"/>
          <w:szCs w:val="24"/>
        </w:rPr>
        <w:t xml:space="preserve">– Page 4 </w:t>
      </w:r>
    </w:p>
    <w:p w:rsidR="00AC4F7E" w:rsidRDefault="00F07921" w:rsidP="001C30F0">
      <w:pPr>
        <w:jc w:val="center"/>
        <w:rPr>
          <w:sz w:val="24"/>
          <w:szCs w:val="24"/>
        </w:rPr>
      </w:pPr>
      <w:r>
        <w:rPr>
          <w:sz w:val="24"/>
          <w:szCs w:val="24"/>
        </w:rPr>
        <w:t>Colour swatches</w:t>
      </w:r>
      <w:r w:rsidR="000D35E7">
        <w:rPr>
          <w:sz w:val="24"/>
          <w:szCs w:val="24"/>
        </w:rPr>
        <w:t xml:space="preserve"> – Page 5</w:t>
      </w:r>
    </w:p>
    <w:p w:rsidR="00F07921" w:rsidRDefault="00F07921" w:rsidP="001C30F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Page 6</w:t>
      </w:r>
    </w:p>
    <w:p w:rsidR="00F07921" w:rsidRDefault="00F07921" w:rsidP="001C30F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Branding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Page 7</w:t>
      </w:r>
    </w:p>
    <w:p w:rsidR="00D35B4A" w:rsidRPr="009A4D42" w:rsidRDefault="00D35B4A" w:rsidP="001C30F0">
      <w:pPr>
        <w:jc w:val="center"/>
        <w:rPr>
          <w:sz w:val="24"/>
          <w:szCs w:val="24"/>
        </w:rPr>
      </w:pPr>
      <w:r>
        <w:rPr>
          <w:sz w:val="24"/>
          <w:szCs w:val="24"/>
        </w:rPr>
        <w:t>Wire Frames – Page 8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1C30F0" w:rsidP="001C30F0">
      <w:pPr>
        <w:rPr>
          <w:sz w:val="24"/>
          <w:szCs w:val="24"/>
        </w:rPr>
      </w:pPr>
      <w:r>
        <w:rPr>
          <w:sz w:val="24"/>
          <w:szCs w:val="24"/>
        </w:rPr>
        <w:t xml:space="preserve">Version 0.1 – </w:t>
      </w:r>
      <w:r w:rsidR="00F07921">
        <w:rPr>
          <w:sz w:val="24"/>
          <w:szCs w:val="24"/>
        </w:rPr>
        <w:t>Initial Foundation Framework</w:t>
      </w:r>
    </w:p>
    <w:p w:rsidR="002F1272" w:rsidRDefault="002F1272" w:rsidP="001C30F0">
      <w:pPr>
        <w:rPr>
          <w:sz w:val="24"/>
          <w:szCs w:val="24"/>
        </w:rPr>
      </w:pPr>
      <w:r>
        <w:rPr>
          <w:sz w:val="24"/>
          <w:szCs w:val="24"/>
        </w:rPr>
        <w:t xml:space="preserve">Version 0.2 – </w:t>
      </w:r>
      <w:r w:rsidR="00F07921">
        <w:rPr>
          <w:sz w:val="24"/>
          <w:szCs w:val="24"/>
        </w:rPr>
        <w:t>FontAwesome icons and Navigation Bar created</w:t>
      </w:r>
    </w:p>
    <w:p w:rsidR="00F07921" w:rsidRDefault="00A324D1" w:rsidP="001C30F0">
      <w:pPr>
        <w:rPr>
          <w:sz w:val="24"/>
          <w:szCs w:val="24"/>
        </w:rPr>
      </w:pPr>
      <w:r>
        <w:rPr>
          <w:sz w:val="24"/>
          <w:szCs w:val="24"/>
        </w:rPr>
        <w:t>Version 0.3 –</w:t>
      </w:r>
      <w:r w:rsidR="00F07921">
        <w:rPr>
          <w:sz w:val="24"/>
          <w:szCs w:val="24"/>
        </w:rPr>
        <w:t xml:space="preserve"> Home.html partially created</w:t>
      </w:r>
    </w:p>
    <w:p w:rsidR="00BE1A1C" w:rsidRDefault="00BE1A1C" w:rsidP="001C30F0">
      <w:pPr>
        <w:rPr>
          <w:sz w:val="24"/>
          <w:szCs w:val="24"/>
        </w:rPr>
      </w:pPr>
      <w:r>
        <w:rPr>
          <w:sz w:val="24"/>
          <w:szCs w:val="24"/>
        </w:rPr>
        <w:t xml:space="preserve">Version 0.4 – </w:t>
      </w:r>
      <w:r w:rsidR="00F07921">
        <w:rPr>
          <w:sz w:val="24"/>
          <w:szCs w:val="24"/>
        </w:rPr>
        <w:t>Home.html finished. Copyright and images added</w:t>
      </w:r>
    </w:p>
    <w:p w:rsidR="00E255F0" w:rsidRDefault="00E255F0" w:rsidP="001C30F0">
      <w:pPr>
        <w:rPr>
          <w:sz w:val="24"/>
          <w:szCs w:val="24"/>
        </w:rPr>
      </w:pPr>
      <w:r>
        <w:rPr>
          <w:sz w:val="24"/>
          <w:szCs w:val="24"/>
        </w:rPr>
        <w:t xml:space="preserve">Version 1.0 – All </w:t>
      </w:r>
      <w:r w:rsidR="00F07921">
        <w:rPr>
          <w:sz w:val="24"/>
          <w:szCs w:val="24"/>
        </w:rPr>
        <w:t xml:space="preserve">other pages created. Internal documentation updated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F07921" w:rsidP="00F0792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534797" cy="582058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0F" w:rsidRDefault="005C2F0F" w:rsidP="005C2F0F">
      <w:pPr>
        <w:pStyle w:val="ListParagraph"/>
        <w:rPr>
          <w:i/>
          <w:sz w:val="24"/>
          <w:szCs w:val="24"/>
        </w:rPr>
      </w:pPr>
    </w:p>
    <w:p w:rsidR="00D35B4A" w:rsidRDefault="00D35B4A" w:rsidP="005C2F0F">
      <w:pPr>
        <w:pStyle w:val="ListParagraph"/>
        <w:rPr>
          <w:i/>
          <w:sz w:val="24"/>
          <w:szCs w:val="24"/>
        </w:rPr>
      </w:pPr>
    </w:p>
    <w:p w:rsidR="00D35B4A" w:rsidRDefault="00D35B4A" w:rsidP="005C2F0F">
      <w:pPr>
        <w:pStyle w:val="ListParagraph"/>
        <w:rPr>
          <w:i/>
          <w:sz w:val="24"/>
          <w:szCs w:val="24"/>
        </w:rPr>
      </w:pPr>
    </w:p>
    <w:p w:rsidR="00D35B4A" w:rsidRDefault="00D35B4A" w:rsidP="005C2F0F">
      <w:pPr>
        <w:pStyle w:val="ListParagraph"/>
        <w:rPr>
          <w:i/>
          <w:sz w:val="24"/>
          <w:szCs w:val="24"/>
        </w:rPr>
      </w:pPr>
    </w:p>
    <w:p w:rsidR="00D35B4A" w:rsidRDefault="00D35B4A" w:rsidP="005C2F0F">
      <w:pPr>
        <w:pStyle w:val="ListParagraph"/>
        <w:rPr>
          <w:i/>
          <w:sz w:val="24"/>
          <w:szCs w:val="24"/>
        </w:rPr>
      </w:pPr>
    </w:p>
    <w:p w:rsidR="00D35B4A" w:rsidRDefault="00D35B4A" w:rsidP="00D35B4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All colours taken from the Foundations package customizer</w:t>
      </w:r>
    </w:p>
    <w:p w:rsidR="00D35B4A" w:rsidRDefault="00D35B4A" w:rsidP="00D35B4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115374" cy="27531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swat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5B4A" w:rsidRDefault="00D35B4A" w:rsidP="00D35B4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All fonts on the site are Helvetica or other sans serif of not applicable.</w:t>
      </w:r>
    </w:p>
    <w:p w:rsidR="00D35B4A" w:rsidRDefault="00D35B4A" w:rsidP="00D35B4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Icon created with Dimitri.tff</w:t>
      </w:r>
    </w:p>
    <w:p w:rsidR="00D35B4A" w:rsidRDefault="00D35B4A" w:rsidP="00D35B4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Icons created with the FontAwesome  Webfont and are available at </w:t>
      </w:r>
      <w:hyperlink r:id="rId15" w:history="1">
        <w:r w:rsidRPr="0055596E">
          <w:rPr>
            <w:rStyle w:val="Hyperlink"/>
            <w:sz w:val="24"/>
            <w:szCs w:val="24"/>
          </w:rPr>
          <w:t>http://fontawesome.io/</w:t>
        </w:r>
      </w:hyperlink>
    </w:p>
    <w:p w:rsidR="00D35B4A" w:rsidRDefault="00D35B4A" w:rsidP="00D35B4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43600" cy="573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tsiz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Pr="00D35B4A" w:rsidRDefault="00D35B4A" w:rsidP="00D35B4A"/>
    <w:p w:rsidR="00D35B4A" w:rsidRDefault="00D35B4A" w:rsidP="00D35B4A"/>
    <w:p w:rsidR="00D35B4A" w:rsidRDefault="00D35B4A" w:rsidP="00D35B4A">
      <w:pPr>
        <w:tabs>
          <w:tab w:val="left" w:pos="5445"/>
        </w:tabs>
      </w:pPr>
      <w:r>
        <w:tab/>
      </w:r>
    </w:p>
    <w:p w:rsidR="00D35B4A" w:rsidRDefault="00D35B4A">
      <w:r>
        <w:br w:type="page"/>
      </w:r>
    </w:p>
    <w:p w:rsidR="00E9278D" w:rsidRDefault="00E9278D" w:rsidP="00E9278D">
      <w:pPr>
        <w:tabs>
          <w:tab w:val="left" w:pos="5445"/>
        </w:tabs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7905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Logo created with Dimitri Swank, size 72 in Foundation Primary to match the rest of the site. #2ba6cb</w:t>
      </w:r>
    </w:p>
    <w:p w:rsidR="00E9278D" w:rsidRDefault="00E9278D">
      <w:r>
        <w:br w:type="page"/>
      </w:r>
    </w:p>
    <w:p w:rsidR="00D35B4A" w:rsidRPr="00D35B4A" w:rsidRDefault="00E9278D" w:rsidP="00E9278D">
      <w:pPr>
        <w:tabs>
          <w:tab w:val="left" w:pos="5445"/>
        </w:tabs>
        <w:jc w:val="center"/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372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 Wi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5B4A" w:rsidRPr="00D35B4A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0C7" w:rsidRDefault="00FE00C7" w:rsidP="00C152DC">
      <w:pPr>
        <w:spacing w:after="0" w:line="240" w:lineRule="auto"/>
      </w:pPr>
      <w:r>
        <w:separator/>
      </w:r>
    </w:p>
  </w:endnote>
  <w:endnote w:type="continuationSeparator" w:id="0">
    <w:p w:rsidR="00FE00C7" w:rsidRDefault="00FE00C7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Pr="00D5595E" w:rsidRDefault="00BE1A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>
      <w:rPr>
        <w:rFonts w:asciiTheme="majorHAnsi" w:hAnsiTheme="majorHAnsi"/>
        <w:b/>
      </w:rPr>
      <w:t xml:space="preserve">Version </w:t>
    </w:r>
    <w:r w:rsidR="00E255F0">
      <w:rPr>
        <w:rFonts w:asciiTheme="majorHAnsi" w:hAnsiTheme="majorHAnsi"/>
        <w:b/>
      </w:rPr>
      <w:t>1.0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9278D" w:rsidRPr="00E9278D">
      <w:rPr>
        <w:rFonts w:asciiTheme="majorHAnsi" w:hAnsiTheme="majorHAnsi"/>
        <w:noProof/>
      </w:rPr>
      <w:t>8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C4F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C4F7E">
      <w:rPr>
        <w:rFonts w:asciiTheme="majorHAnsi" w:hAnsiTheme="majorHAnsi"/>
        <w:b/>
      </w:rPr>
      <w:t>Version</w:t>
    </w:r>
    <w:r>
      <w:rPr>
        <w:rFonts w:asciiTheme="majorHAnsi" w:hAnsiTheme="majorHAnsi"/>
      </w:rPr>
      <w:t xml:space="preserve"> </w:t>
    </w:r>
    <w:r w:rsidR="00E255F0">
      <w:rPr>
        <w:rFonts w:asciiTheme="majorHAnsi" w:hAnsiTheme="majorHAnsi"/>
        <w:b/>
      </w:rPr>
      <w:t>1.0</w:t>
    </w:r>
    <w:r w:rsidRPr="00AC4F7E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9278D" w:rsidRPr="00E9278D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0C7" w:rsidRDefault="00FE00C7" w:rsidP="00C152DC">
      <w:pPr>
        <w:spacing w:after="0" w:line="240" w:lineRule="auto"/>
      </w:pPr>
      <w:r>
        <w:separator/>
      </w:r>
    </w:p>
  </w:footnote>
  <w:footnote w:type="continuationSeparator" w:id="0">
    <w:p w:rsidR="00FE00C7" w:rsidRDefault="00FE00C7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7921">
                <w:rPr>
                  <w:b/>
                  <w:bCs/>
                  <w:caps/>
                  <w:sz w:val="24"/>
                  <w:szCs w:val="24"/>
                  <w:lang w:val="en-US"/>
                </w:rPr>
                <w:t xml:space="preserve">Advanced Web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01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F0792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January 30, 2014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4-01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F0792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30,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7921">
                <w:rPr>
                  <w:b/>
                  <w:bCs/>
                  <w:caps/>
                  <w:sz w:val="24"/>
                  <w:szCs w:val="24"/>
                  <w:lang w:val="en-US"/>
                </w:rPr>
                <w:t xml:space="preserve">Advanced Web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D35E7"/>
    <w:rsid w:val="001C30F0"/>
    <w:rsid w:val="00251D5C"/>
    <w:rsid w:val="002F1272"/>
    <w:rsid w:val="003E1D34"/>
    <w:rsid w:val="003E1D56"/>
    <w:rsid w:val="00420F46"/>
    <w:rsid w:val="0052734F"/>
    <w:rsid w:val="005B754F"/>
    <w:rsid w:val="005C2F0F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324D1"/>
    <w:rsid w:val="00AA765B"/>
    <w:rsid w:val="00AC4F7E"/>
    <w:rsid w:val="00AD223E"/>
    <w:rsid w:val="00BE1A1C"/>
    <w:rsid w:val="00BF4089"/>
    <w:rsid w:val="00C152DC"/>
    <w:rsid w:val="00D17599"/>
    <w:rsid w:val="00D35B4A"/>
    <w:rsid w:val="00D5595E"/>
    <w:rsid w:val="00D668E0"/>
    <w:rsid w:val="00D82416"/>
    <w:rsid w:val="00E05FA7"/>
    <w:rsid w:val="00E255F0"/>
    <w:rsid w:val="00E9278D"/>
    <w:rsid w:val="00EA566F"/>
    <w:rsid w:val="00EB6F93"/>
    <w:rsid w:val="00F07921"/>
    <w:rsid w:val="00F35C9E"/>
    <w:rsid w:val="00F362D0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59166-7099-465B-BC73-71481F32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1C30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fontawesome.io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EF058B56-BF71-48A7-94CB-5D78E485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105</TotalTime>
  <Pages>8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Dustbowl</vt:lpstr>
    </vt:vector>
  </TitlesOfParts>
  <Company>Brandon Carnell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Web </dc:title>
  <dc:subject>My Portfolio</dc:subject>
  <dc:creator>Brandon Carnell</dc:creator>
  <cp:lastModifiedBy>Owner</cp:lastModifiedBy>
  <cp:revision>13</cp:revision>
  <dcterms:created xsi:type="dcterms:W3CDTF">2011-07-15T01:03:00Z</dcterms:created>
  <dcterms:modified xsi:type="dcterms:W3CDTF">2014-01-31T05:13:00Z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